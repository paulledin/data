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E46BF" w14:textId="3114C015" w:rsidR="00711997" w:rsidRDefault="000B1F6A" w:rsidP="003550E1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3D14F49E" wp14:editId="0419A5FF">
            <wp:extent cx="2124075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0771" w14:textId="4C9BF16F" w:rsidR="00711997" w:rsidRDefault="000B1F6A" w:rsidP="00227126">
      <w:pPr>
        <w:spacing w:after="0" w:line="240" w:lineRule="auto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7F93188" wp14:editId="1E014C1B">
                <wp:simplePos x="0" y="0"/>
                <wp:positionH relativeFrom="column">
                  <wp:posOffset>190500</wp:posOffset>
                </wp:positionH>
                <wp:positionV relativeFrom="paragraph">
                  <wp:posOffset>323850</wp:posOffset>
                </wp:positionV>
                <wp:extent cx="7117080" cy="407035"/>
                <wp:effectExtent l="0" t="0" r="7620" b="3175"/>
                <wp:wrapSquare wrapText="bothSides"/>
                <wp:docPr id="42475027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708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14796" w14:textId="76C4707A" w:rsidR="00980D6F" w:rsidRPr="00980D6F" w:rsidRDefault="00124ED0" w:rsidP="007C08AB">
                            <w:pPr>
                              <w:pStyle w:val="BasicParagraph"/>
                              <w:ind w:right="2505"/>
                              <w:rPr>
                                <w:rFonts w:ascii="Arial" w:hAnsi="Arial" w:cs="Arial"/>
                                <w:b/>
                                <w:bCs/>
                                <w:color w:val="34264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42649"/>
                                <w:sz w:val="36"/>
                                <w:szCs w:val="36"/>
                              </w:rPr>
                              <w:t xml:space="preserve">2024 </w:t>
                            </w:r>
                            <w:r w:rsidR="00980D6F" w:rsidRPr="00980D6F">
                              <w:rPr>
                                <w:rFonts w:ascii="Arial" w:hAnsi="Arial" w:cs="Arial"/>
                                <w:b/>
                                <w:bCs/>
                                <w:color w:val="342649"/>
                                <w:sz w:val="36"/>
                                <w:szCs w:val="36"/>
                              </w:rPr>
                              <w:t xml:space="preserve">Performance </w:t>
                            </w:r>
                            <w:r w:rsidR="00392E97">
                              <w:rPr>
                                <w:rFonts w:ascii="Arial" w:hAnsi="Arial" w:cs="Arial"/>
                                <w:b/>
                                <w:bCs/>
                                <w:color w:val="342649"/>
                                <w:sz w:val="36"/>
                                <w:szCs w:val="36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F931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pt;margin-top:25.5pt;width:560.4pt;height:32.0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6KqDAIAAPYDAAAOAAAAZHJzL2Uyb0RvYy54bWysU9uO0zAQfUfiHyy/0ySlpd2o6WrpUoS0&#10;XKSFD3Acp7GwPcZ2m5SvZ+xkuwXeEH6wPJ7xmZkzx5vbQStyEs5LMBUtZjklwnBopDlU9NvX/as1&#10;JT4w0zAFRlT0LDy93b58seltKebQgWqEIwhifNnbinYh2DLLPO+EZn4GVhh0tuA0C2i6Q9Y41iO6&#10;Vtk8z99kPbjGOuDCe7y9H510m/DbVvDwuW29CERVFGsLaXdpr+OebTesPDhmO8mnMtg/VKGZNJj0&#10;AnXPAiNHJ/+C0pI78NCGGQedQdtKLlIP2E2R/9HNY8esSL0gOd5eaPL/D5Z/Oj3aL46E4S0MOMDU&#10;hLcPwL97YmDXMXMQd85B3wnWYOIiUpb11pfT00i1L30EqfuP0OCQ2TFAAhpapyMr2CdBdBzA+UK6&#10;GALheLkqilW+RhdH3yJf5a+XKQUrn15b58N7AZrEQ0UdDjWhs9ODD7EaVj6FxGQelGz2UqlkuEO9&#10;U46cGApgn9aE/luYMqSv6M1yvkzIBuL7pA0tAwpUSV3RdR7XKJnIxjvTpJDApBrPWIkyEz2RkZGb&#10;MNQDBkaaamjOSJSDUYj4cfDQgftJSY8irKj/cWROUKI+GCT7plgsomqTsViu5mi4a0997WGGI1RF&#10;AyXjcReS0hMP9g6HspeJr+dKplpRXInG6SNE9V7bKer5u25/AQAA//8DAFBLAwQUAAYACAAAACEA&#10;4+Zxg9wAAAAKAQAADwAAAGRycy9kb3ducmV2LnhtbEyPT0vEMBDF74LfIYzgzU2qVKQ2XRYXLx4E&#10;1wU9ZptpU8w/kmy3fntnvehpZniPN7/Xrhdn2YwpT8FLqFYCGPo+6MmPEvbvzzcPwHJRXisbPEr4&#10;xgzr7vKiVY0OJ/+G866MjEJ8bpQEU0psOM+9QafyKkT0pA0hOVXoTCPXSZ0o3Fl+K8Q9d2ry9MGo&#10;iE8G+6/d0Un4cGbS2/T6OWg7b1+GTR2XFKW8vlo2j8AKLuXPDGd8QoeOmA7h6HVmVsKdoCpFQl3R&#10;POtVLajL4XergHct/1+h+wEAAP//AwBQSwECLQAUAAYACAAAACEAtoM4kv4AAADhAQAAEwAAAAAA&#10;AAAAAAAAAAAAAAAAW0NvbnRlbnRfVHlwZXNdLnhtbFBLAQItABQABgAIAAAAIQA4/SH/1gAAAJQB&#10;AAALAAAAAAAAAAAAAAAAAC8BAABfcmVscy8ucmVsc1BLAQItABQABgAIAAAAIQB8J6KqDAIAAPYD&#10;AAAOAAAAAAAAAAAAAAAAAC4CAABkcnMvZTJvRG9jLnhtbFBLAQItABQABgAIAAAAIQDj5nGD3AAA&#10;AAoBAAAPAAAAAAAAAAAAAAAAAGYEAABkcnMvZG93bnJldi54bWxQSwUGAAAAAAQABADzAAAAbwUA&#10;AAAA&#10;" stroked="f">
                <v:textbox style="mso-fit-shape-to-text:t">
                  <w:txbxContent>
                    <w:p w14:paraId="10014796" w14:textId="76C4707A" w:rsidR="00980D6F" w:rsidRPr="00980D6F" w:rsidRDefault="00124ED0" w:rsidP="007C08AB">
                      <w:pPr>
                        <w:pStyle w:val="BasicParagraph"/>
                        <w:ind w:right="2505"/>
                        <w:rPr>
                          <w:rFonts w:ascii="Arial" w:hAnsi="Arial" w:cs="Arial"/>
                          <w:b/>
                          <w:bCs/>
                          <w:color w:val="342649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42649"/>
                          <w:sz w:val="36"/>
                          <w:szCs w:val="36"/>
                        </w:rPr>
                        <w:t xml:space="preserve">2024 </w:t>
                      </w:r>
                      <w:r w:rsidR="00980D6F" w:rsidRPr="00980D6F">
                        <w:rPr>
                          <w:rFonts w:ascii="Arial" w:hAnsi="Arial" w:cs="Arial"/>
                          <w:b/>
                          <w:bCs/>
                          <w:color w:val="342649"/>
                          <w:sz w:val="36"/>
                          <w:szCs w:val="36"/>
                        </w:rPr>
                        <w:t xml:space="preserve">Performance </w:t>
                      </w:r>
                      <w:r w:rsidR="00392E97">
                        <w:rPr>
                          <w:rFonts w:ascii="Arial" w:hAnsi="Arial" w:cs="Arial"/>
                          <w:b/>
                          <w:bCs/>
                          <w:color w:val="342649"/>
                          <w:sz w:val="36"/>
                          <w:szCs w:val="36"/>
                        </w:rPr>
                        <w:t>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4047" w:type="dxa"/>
        <w:tblLook w:val="04A0" w:firstRow="1" w:lastRow="0" w:firstColumn="1" w:lastColumn="0" w:noHBand="0" w:noVBand="1"/>
      </w:tblPr>
      <w:tblGrid>
        <w:gridCol w:w="5760"/>
        <w:gridCol w:w="8287"/>
      </w:tblGrid>
      <w:tr w:rsidR="00DA514F" w:rsidRPr="00980D6F" w14:paraId="2911E5D0" w14:textId="77777777" w:rsidTr="00F55240">
        <w:tc>
          <w:tcPr>
            <w:tcW w:w="5760" w:type="dxa"/>
            <w:shd w:val="clear" w:color="auto" w:fill="auto"/>
          </w:tcPr>
          <w:p w14:paraId="36537635" w14:textId="0212D984" w:rsidR="00DA514F" w:rsidRPr="00980D6F" w:rsidRDefault="00DA514F" w:rsidP="000A4C11">
            <w:pPr>
              <w:spacing w:after="0" w:line="240" w:lineRule="auto"/>
              <w:ind w:left="345"/>
              <w:rPr>
                <w:rFonts w:ascii="Arial" w:hAnsi="Arial" w:cs="Arial"/>
              </w:rPr>
            </w:pPr>
            <w:r w:rsidRPr="00980D6F">
              <w:rPr>
                <w:rFonts w:ascii="Arial" w:hAnsi="Arial" w:cs="Arial"/>
              </w:rPr>
              <w:t>Employee:</w:t>
            </w:r>
            <w:r w:rsidR="00980D6F" w:rsidRPr="00980D6F">
              <w:rPr>
                <w:rFonts w:ascii="Arial" w:hAnsi="Arial" w:cs="Arial"/>
              </w:rPr>
              <w:t xml:space="preserve"> </w:t>
            </w:r>
            <w:r w:rsidR="00F16CC7">
              <w:rPr>
                <w:rFonts w:ascii="Arial" w:hAnsi="Arial" w:cs="Arial"/>
              </w:rPr>
              <w:t>Paul Hellman</w:t>
            </w:r>
          </w:p>
          <w:p w14:paraId="3AEAA858" w14:textId="77777777" w:rsidR="00DA514F" w:rsidRPr="00980D6F" w:rsidRDefault="00DA514F" w:rsidP="00980D6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87" w:type="dxa"/>
            <w:shd w:val="clear" w:color="auto" w:fill="auto"/>
          </w:tcPr>
          <w:p w14:paraId="574910AF" w14:textId="14314FA4" w:rsidR="00DA514F" w:rsidRPr="00980D6F" w:rsidRDefault="00DA514F" w:rsidP="00980D6F">
            <w:pPr>
              <w:spacing w:after="0" w:line="240" w:lineRule="auto"/>
              <w:rPr>
                <w:rFonts w:ascii="Arial" w:hAnsi="Arial" w:cs="Arial"/>
              </w:rPr>
            </w:pPr>
            <w:r w:rsidRPr="00980D6F">
              <w:rPr>
                <w:rFonts w:ascii="Arial" w:hAnsi="Arial" w:cs="Arial"/>
              </w:rPr>
              <w:t>Position:</w:t>
            </w:r>
            <w:r w:rsidR="00980D6F" w:rsidRPr="00980D6F">
              <w:rPr>
                <w:rFonts w:ascii="Arial" w:hAnsi="Arial" w:cs="Arial"/>
              </w:rPr>
              <w:t xml:space="preserve"> </w:t>
            </w:r>
            <w:r w:rsidR="00F16CC7">
              <w:rPr>
                <w:rFonts w:ascii="Arial" w:hAnsi="Arial" w:cs="Arial"/>
              </w:rPr>
              <w:t>Associate Director</w:t>
            </w:r>
          </w:p>
        </w:tc>
      </w:tr>
      <w:tr w:rsidR="00906BC2" w:rsidRPr="00980D6F" w14:paraId="57508487" w14:textId="77777777" w:rsidTr="00F55240">
        <w:tc>
          <w:tcPr>
            <w:tcW w:w="5760" w:type="dxa"/>
            <w:shd w:val="clear" w:color="auto" w:fill="auto"/>
          </w:tcPr>
          <w:p w14:paraId="4B4CFECA" w14:textId="155C1B84" w:rsidR="00906BC2" w:rsidRPr="00980D6F" w:rsidRDefault="00906BC2" w:rsidP="000A4C11">
            <w:pPr>
              <w:spacing w:after="0" w:line="240" w:lineRule="auto"/>
              <w:ind w:left="3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People Leader:</w:t>
            </w:r>
            <w:r w:rsidR="00F16CC7">
              <w:rPr>
                <w:rFonts w:ascii="Arial" w:hAnsi="Arial" w:cs="Arial"/>
              </w:rPr>
              <w:t xml:space="preserve"> Paul Ledin</w:t>
            </w:r>
          </w:p>
        </w:tc>
        <w:tc>
          <w:tcPr>
            <w:tcW w:w="8287" w:type="dxa"/>
            <w:shd w:val="clear" w:color="auto" w:fill="auto"/>
          </w:tcPr>
          <w:p w14:paraId="63D757CF" w14:textId="41E6BD0C" w:rsidR="00906BC2" w:rsidRPr="00980D6F" w:rsidRDefault="00AD16A5" w:rsidP="00980D6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  <w:r w:rsidR="00F16CC7">
              <w:rPr>
                <w:rFonts w:ascii="Arial" w:hAnsi="Arial" w:cs="Arial"/>
              </w:rPr>
              <w:t xml:space="preserve"> 6-Jan-2025</w:t>
            </w:r>
          </w:p>
        </w:tc>
      </w:tr>
      <w:tr w:rsidR="00DA514F" w:rsidRPr="00980D6F" w14:paraId="40C98A0C" w14:textId="77777777" w:rsidTr="00F55240">
        <w:tc>
          <w:tcPr>
            <w:tcW w:w="5760" w:type="dxa"/>
            <w:shd w:val="clear" w:color="auto" w:fill="auto"/>
          </w:tcPr>
          <w:p w14:paraId="50A8999A" w14:textId="77777777" w:rsidR="00DA514F" w:rsidRPr="00980D6F" w:rsidRDefault="00DA514F" w:rsidP="00094B8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287" w:type="dxa"/>
            <w:shd w:val="clear" w:color="auto" w:fill="auto"/>
          </w:tcPr>
          <w:p w14:paraId="6F198328" w14:textId="35C8F01C" w:rsidR="00DA514F" w:rsidRPr="00980D6F" w:rsidRDefault="00DA514F" w:rsidP="00980D6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EC1B339" w14:textId="5BDFA027" w:rsidR="00DA514F" w:rsidRDefault="00DA514F" w:rsidP="00227126">
      <w:pPr>
        <w:spacing w:after="0" w:line="240" w:lineRule="auto"/>
        <w:rPr>
          <w:rFonts w:ascii="Arial" w:hAnsi="Arial" w:cs="Arial"/>
          <w:b/>
          <w:bCs/>
        </w:rPr>
      </w:pPr>
    </w:p>
    <w:p w14:paraId="089B577F" w14:textId="5BE81CDB" w:rsidR="00830FE0" w:rsidRDefault="00FD71CD" w:rsidP="007C08AB">
      <w:pPr>
        <w:spacing w:after="0" w:line="240" w:lineRule="auto"/>
        <w:ind w:left="360"/>
        <w:rPr>
          <w:rFonts w:ascii="Arial" w:hAnsi="Arial" w:cs="Arial"/>
          <w:b/>
          <w:bCs/>
          <w:color w:val="342649"/>
          <w:sz w:val="28"/>
          <w:szCs w:val="28"/>
        </w:rPr>
      </w:pPr>
      <w:r>
        <w:rPr>
          <w:rFonts w:ascii="Arial" w:hAnsi="Arial" w:cs="Arial"/>
          <w:b/>
          <w:bCs/>
          <w:color w:val="342649"/>
          <w:sz w:val="28"/>
          <w:szCs w:val="28"/>
        </w:rPr>
        <w:t>Position Responsibilities/Expectations</w:t>
      </w:r>
      <w:r w:rsidR="007B2840">
        <w:rPr>
          <w:rFonts w:ascii="Arial" w:hAnsi="Arial" w:cs="Arial"/>
          <w:b/>
          <w:bCs/>
          <w:color w:val="342649"/>
          <w:sz w:val="28"/>
          <w:szCs w:val="28"/>
        </w:rPr>
        <w:t>*</w:t>
      </w:r>
    </w:p>
    <w:p w14:paraId="70DFBA5C" w14:textId="1DAFF6B6" w:rsidR="007B2840" w:rsidRPr="001A02BA" w:rsidRDefault="007B2840" w:rsidP="006C2A33">
      <w:pPr>
        <w:spacing w:after="0" w:line="240" w:lineRule="auto"/>
        <w:ind w:left="360"/>
        <w:rPr>
          <w:rFonts w:ascii="Arial" w:hAnsi="Arial" w:cs="Arial"/>
          <w:i/>
          <w:iCs/>
          <w:color w:val="342649"/>
          <w:sz w:val="22"/>
          <w:szCs w:val="22"/>
        </w:rPr>
      </w:pPr>
      <w:r w:rsidRPr="001A02BA">
        <w:rPr>
          <w:rFonts w:ascii="Arial" w:hAnsi="Arial" w:cs="Arial"/>
          <w:i/>
          <w:iCs/>
          <w:color w:val="342649"/>
          <w:sz w:val="22"/>
          <w:szCs w:val="22"/>
        </w:rPr>
        <w:t xml:space="preserve">* </w:t>
      </w:r>
      <w:r w:rsidR="000D0BA8">
        <w:rPr>
          <w:rFonts w:ascii="Arial" w:hAnsi="Arial" w:cs="Arial"/>
          <w:i/>
          <w:iCs/>
          <w:color w:val="342649"/>
          <w:sz w:val="22"/>
          <w:szCs w:val="22"/>
        </w:rPr>
        <w:t xml:space="preserve">If formal </w:t>
      </w:r>
      <w:r w:rsidR="00464576">
        <w:rPr>
          <w:rFonts w:ascii="Arial" w:hAnsi="Arial" w:cs="Arial"/>
          <w:i/>
          <w:iCs/>
          <w:color w:val="342649"/>
          <w:sz w:val="22"/>
          <w:szCs w:val="22"/>
        </w:rPr>
        <w:t xml:space="preserve">performance </w:t>
      </w:r>
      <w:r w:rsidR="000D0BA8">
        <w:rPr>
          <w:rFonts w:ascii="Arial" w:hAnsi="Arial" w:cs="Arial"/>
          <w:i/>
          <w:iCs/>
          <w:color w:val="342649"/>
          <w:sz w:val="22"/>
          <w:szCs w:val="22"/>
        </w:rPr>
        <w:t xml:space="preserve">goals were </w:t>
      </w:r>
      <w:bookmarkStart w:id="0" w:name="_Int_HOcjeJfm"/>
      <w:r w:rsidR="000D0BA8">
        <w:rPr>
          <w:rFonts w:ascii="Arial" w:hAnsi="Arial" w:cs="Arial"/>
          <w:i/>
          <w:iCs/>
          <w:color w:val="342649"/>
          <w:sz w:val="22"/>
          <w:szCs w:val="22"/>
        </w:rPr>
        <w:t>established</w:t>
      </w:r>
      <w:bookmarkEnd w:id="0"/>
      <w:r w:rsidR="000D0BA8">
        <w:rPr>
          <w:rFonts w:ascii="Arial" w:hAnsi="Arial" w:cs="Arial"/>
          <w:i/>
          <w:iCs/>
          <w:color w:val="342649"/>
          <w:sz w:val="22"/>
          <w:szCs w:val="22"/>
        </w:rPr>
        <w:t xml:space="preserve">, </w:t>
      </w:r>
      <w:r w:rsidR="00596FB4">
        <w:rPr>
          <w:rFonts w:ascii="Arial" w:hAnsi="Arial" w:cs="Arial"/>
          <w:i/>
          <w:iCs/>
          <w:color w:val="342649"/>
          <w:sz w:val="22"/>
          <w:szCs w:val="22"/>
        </w:rPr>
        <w:t xml:space="preserve">capture those in the </w:t>
      </w:r>
      <w:r w:rsidR="00185A23">
        <w:rPr>
          <w:rFonts w:ascii="Arial" w:hAnsi="Arial" w:cs="Arial"/>
          <w:i/>
          <w:iCs/>
          <w:color w:val="342649"/>
          <w:sz w:val="22"/>
          <w:szCs w:val="22"/>
        </w:rPr>
        <w:t xml:space="preserve">Performance </w:t>
      </w:r>
      <w:r w:rsidR="00596FB4">
        <w:rPr>
          <w:rFonts w:ascii="Arial" w:hAnsi="Arial" w:cs="Arial"/>
          <w:i/>
          <w:iCs/>
          <w:color w:val="342649"/>
          <w:sz w:val="22"/>
          <w:szCs w:val="22"/>
        </w:rPr>
        <w:t>Goals section below</w:t>
      </w:r>
      <w:r w:rsidR="00675D58">
        <w:rPr>
          <w:rFonts w:ascii="Arial" w:hAnsi="Arial" w:cs="Arial"/>
          <w:i/>
          <w:iCs/>
          <w:color w:val="342649"/>
          <w:sz w:val="22"/>
          <w:szCs w:val="22"/>
        </w:rPr>
        <w:t>.</w:t>
      </w:r>
    </w:p>
    <w:p w14:paraId="4D9E9584" w14:textId="6D3B23C8" w:rsidR="00FD71CD" w:rsidRDefault="00FD71CD" w:rsidP="00227126">
      <w:pPr>
        <w:spacing w:after="0" w:line="240" w:lineRule="auto"/>
        <w:rPr>
          <w:rFonts w:ascii="Arial" w:hAnsi="Arial" w:cs="Arial"/>
          <w:b/>
          <w:bCs/>
          <w:color w:val="342649"/>
          <w:sz w:val="28"/>
          <w:szCs w:val="28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6030"/>
      </w:tblGrid>
      <w:tr w:rsidR="00FD71CD" w:rsidRPr="00980D6F" w14:paraId="7BFF4E0D" w14:textId="77777777" w:rsidTr="005C3516">
        <w:tc>
          <w:tcPr>
            <w:tcW w:w="4050" w:type="dxa"/>
            <w:shd w:val="clear" w:color="auto" w:fill="auto"/>
          </w:tcPr>
          <w:p w14:paraId="4B2FB326" w14:textId="591EF9C4" w:rsidR="00FD71CD" w:rsidRPr="001A02BA" w:rsidRDefault="001A02B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1A02BA">
              <w:rPr>
                <w:rFonts w:ascii="Arial" w:hAnsi="Arial" w:cs="Arial"/>
                <w:b/>
                <w:bCs/>
              </w:rPr>
              <w:t>Responsibilities/Expectations</w:t>
            </w:r>
          </w:p>
        </w:tc>
        <w:tc>
          <w:tcPr>
            <w:tcW w:w="6030" w:type="dxa"/>
            <w:shd w:val="clear" w:color="auto" w:fill="auto"/>
          </w:tcPr>
          <w:p w14:paraId="7FF8847B" w14:textId="77777777" w:rsidR="00FD71CD" w:rsidRPr="001A02BA" w:rsidRDefault="00FD71CD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1A02BA">
              <w:rPr>
                <w:rFonts w:ascii="Arial" w:hAnsi="Arial" w:cs="Arial"/>
                <w:b/>
                <w:bCs/>
              </w:rPr>
              <w:t>Comments</w:t>
            </w:r>
          </w:p>
        </w:tc>
      </w:tr>
      <w:tr w:rsidR="00FD71CD" w:rsidRPr="00980D6F" w14:paraId="45EEB36D" w14:textId="77777777" w:rsidTr="005C3516">
        <w:tc>
          <w:tcPr>
            <w:tcW w:w="4050" w:type="dxa"/>
            <w:shd w:val="clear" w:color="auto" w:fill="auto"/>
          </w:tcPr>
          <w:p w14:paraId="0C62542B" w14:textId="3B2274EE" w:rsidR="005C3516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Answer/Complete CU Stat Questions</w:t>
            </w:r>
          </w:p>
        </w:tc>
        <w:tc>
          <w:tcPr>
            <w:tcW w:w="6030" w:type="dxa"/>
            <w:shd w:val="clear" w:color="auto" w:fill="auto"/>
          </w:tcPr>
          <w:p w14:paraId="3343AA72" w14:textId="618E093A" w:rsidR="00FD71CD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Excellent job as always.</w:t>
            </w:r>
          </w:p>
        </w:tc>
      </w:tr>
      <w:tr w:rsidR="00FD71CD" w:rsidRPr="00980D6F" w14:paraId="32898FE7" w14:textId="77777777" w:rsidTr="005C3516">
        <w:tc>
          <w:tcPr>
            <w:tcW w:w="4050" w:type="dxa"/>
            <w:shd w:val="clear" w:color="auto" w:fill="auto"/>
          </w:tcPr>
          <w:p w14:paraId="71663888" w14:textId="11B7B164" w:rsidR="00FD71CD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Move NCUA data load process to Snowflake.</w:t>
            </w:r>
          </w:p>
        </w:tc>
        <w:tc>
          <w:tcPr>
            <w:tcW w:w="6030" w:type="dxa"/>
            <w:shd w:val="clear" w:color="auto" w:fill="auto"/>
          </w:tcPr>
          <w:p w14:paraId="7993B4BC" w14:textId="0F36B934" w:rsidR="00FD71CD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process, but on track and going well.</w:t>
            </w:r>
          </w:p>
        </w:tc>
      </w:tr>
      <w:tr w:rsidR="00FD71CD" w:rsidRPr="00980D6F" w14:paraId="3924F65F" w14:textId="77777777" w:rsidTr="005C3516">
        <w:tc>
          <w:tcPr>
            <w:tcW w:w="4050" w:type="dxa"/>
            <w:shd w:val="clear" w:color="auto" w:fill="auto"/>
          </w:tcPr>
          <w:p w14:paraId="62625148" w14:textId="5CF6F387" w:rsidR="00FD71CD" w:rsidRPr="005C3516" w:rsidRDefault="00F16CC7" w:rsidP="00C10247">
            <w:pPr>
              <w:spacing w:before="120" w:after="12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kern w:val="0"/>
                <w:sz w:val="22"/>
                <w:szCs w:val="22"/>
              </w:rPr>
              <w:t>Update maintain bank and CU branching data.</w:t>
            </w:r>
          </w:p>
        </w:tc>
        <w:tc>
          <w:tcPr>
            <w:tcW w:w="6030" w:type="dxa"/>
            <w:shd w:val="clear" w:color="auto" w:fill="auto"/>
          </w:tcPr>
          <w:p w14:paraId="70D5121E" w14:textId="2447CAF9" w:rsidR="00FD71CD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and ongoing.  Very important for the upcoming tax fight.</w:t>
            </w:r>
          </w:p>
        </w:tc>
      </w:tr>
      <w:tr w:rsidR="00FD71CD" w:rsidRPr="00980D6F" w14:paraId="5130D04E" w14:textId="77777777" w:rsidTr="005C3516">
        <w:tc>
          <w:tcPr>
            <w:tcW w:w="4050" w:type="dxa"/>
            <w:shd w:val="clear" w:color="auto" w:fill="auto"/>
          </w:tcPr>
          <w:p w14:paraId="5A0C5C86" w14:textId="10FDBEC0" w:rsidR="00FD71CD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Help prepare Tax fight materials.</w:t>
            </w:r>
          </w:p>
        </w:tc>
        <w:tc>
          <w:tcPr>
            <w:tcW w:w="6030" w:type="dxa"/>
            <w:shd w:val="clear" w:color="auto" w:fill="auto"/>
          </w:tcPr>
          <w:p w14:paraId="27465B7F" w14:textId="45FC8629" w:rsidR="00FD71CD" w:rsidRPr="005C3516" w:rsidRDefault="00FD71CD" w:rsidP="00C10247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14:paraId="4546E0ED" w14:textId="77777777" w:rsidR="00FD71CD" w:rsidRDefault="00FD71CD" w:rsidP="00227126">
      <w:pPr>
        <w:spacing w:after="0" w:line="240" w:lineRule="auto"/>
        <w:rPr>
          <w:rFonts w:ascii="Arial" w:hAnsi="Arial" w:cs="Arial"/>
          <w:b/>
          <w:bCs/>
          <w:color w:val="342649"/>
          <w:sz w:val="28"/>
          <w:szCs w:val="28"/>
        </w:rPr>
      </w:pPr>
    </w:p>
    <w:p w14:paraId="496F4A80" w14:textId="0E402128" w:rsidR="000D0BA8" w:rsidRDefault="00464576" w:rsidP="006C2A33">
      <w:pPr>
        <w:spacing w:after="0" w:line="240" w:lineRule="auto"/>
        <w:ind w:left="360"/>
        <w:rPr>
          <w:rFonts w:ascii="Arial" w:hAnsi="Arial" w:cs="Arial"/>
          <w:b/>
          <w:bCs/>
          <w:color w:val="342649"/>
          <w:sz w:val="28"/>
          <w:szCs w:val="28"/>
        </w:rPr>
      </w:pPr>
      <w:r>
        <w:rPr>
          <w:rFonts w:ascii="Arial" w:hAnsi="Arial" w:cs="Arial"/>
          <w:b/>
          <w:bCs/>
          <w:color w:val="342649"/>
          <w:sz w:val="28"/>
          <w:szCs w:val="28"/>
        </w:rPr>
        <w:t xml:space="preserve">Performance </w:t>
      </w:r>
      <w:r w:rsidR="000D0BA8">
        <w:rPr>
          <w:rFonts w:ascii="Arial" w:hAnsi="Arial" w:cs="Arial"/>
          <w:b/>
          <w:bCs/>
          <w:color w:val="342649"/>
          <w:sz w:val="28"/>
          <w:szCs w:val="28"/>
        </w:rPr>
        <w:t>Goals*</w:t>
      </w:r>
    </w:p>
    <w:p w14:paraId="4D89E325" w14:textId="025061FA" w:rsidR="000D0BA8" w:rsidRPr="001A02BA" w:rsidRDefault="000D0BA8" w:rsidP="00036640">
      <w:pPr>
        <w:spacing w:after="0" w:line="240" w:lineRule="auto"/>
        <w:ind w:left="360"/>
        <w:rPr>
          <w:rFonts w:ascii="Arial" w:hAnsi="Arial" w:cs="Arial"/>
          <w:i/>
          <w:iCs/>
          <w:color w:val="342649"/>
          <w:sz w:val="22"/>
          <w:szCs w:val="22"/>
        </w:rPr>
      </w:pPr>
      <w:r w:rsidRPr="001A02BA">
        <w:rPr>
          <w:rFonts w:ascii="Arial" w:hAnsi="Arial" w:cs="Arial"/>
          <w:i/>
          <w:iCs/>
          <w:color w:val="342649"/>
          <w:sz w:val="22"/>
          <w:szCs w:val="22"/>
        </w:rPr>
        <w:t xml:space="preserve">* If formal </w:t>
      </w:r>
      <w:r w:rsidR="00464576">
        <w:rPr>
          <w:rFonts w:ascii="Arial" w:hAnsi="Arial" w:cs="Arial"/>
          <w:i/>
          <w:iCs/>
          <w:color w:val="342649"/>
          <w:sz w:val="22"/>
          <w:szCs w:val="22"/>
        </w:rPr>
        <w:t xml:space="preserve">performance </w:t>
      </w:r>
      <w:r w:rsidRPr="001A02BA">
        <w:rPr>
          <w:rFonts w:ascii="Arial" w:hAnsi="Arial" w:cs="Arial"/>
          <w:i/>
          <w:iCs/>
          <w:color w:val="342649"/>
          <w:sz w:val="22"/>
          <w:szCs w:val="22"/>
        </w:rPr>
        <w:t xml:space="preserve">goals were not </w:t>
      </w:r>
      <w:bookmarkStart w:id="1" w:name="_Int_SWe7kJhv"/>
      <w:r w:rsidRPr="001A02BA">
        <w:rPr>
          <w:rFonts w:ascii="Arial" w:hAnsi="Arial" w:cs="Arial"/>
          <w:i/>
          <w:iCs/>
          <w:color w:val="342649"/>
          <w:sz w:val="22"/>
          <w:szCs w:val="22"/>
        </w:rPr>
        <w:t>established</w:t>
      </w:r>
      <w:bookmarkEnd w:id="1"/>
      <w:r w:rsidRPr="001A02BA">
        <w:rPr>
          <w:rFonts w:ascii="Arial" w:hAnsi="Arial" w:cs="Arial"/>
          <w:i/>
          <w:iCs/>
          <w:color w:val="342649"/>
          <w:sz w:val="22"/>
          <w:szCs w:val="22"/>
        </w:rPr>
        <w:t xml:space="preserve">, move to the next </w:t>
      </w:r>
      <w:r w:rsidR="00675D58">
        <w:rPr>
          <w:rFonts w:ascii="Arial" w:hAnsi="Arial" w:cs="Arial"/>
          <w:i/>
          <w:iCs/>
          <w:color w:val="342649"/>
          <w:sz w:val="22"/>
          <w:szCs w:val="22"/>
        </w:rPr>
        <w:t>section.</w:t>
      </w:r>
    </w:p>
    <w:p w14:paraId="3DDBE9B1" w14:textId="77777777" w:rsidR="000D0BA8" w:rsidRPr="00291E8B" w:rsidRDefault="000D0BA8" w:rsidP="000D0BA8">
      <w:pPr>
        <w:spacing w:after="0" w:line="240" w:lineRule="auto"/>
        <w:rPr>
          <w:rFonts w:ascii="Arial" w:hAnsi="Arial" w:cs="Arial"/>
          <w:i/>
          <w:iCs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6030"/>
      </w:tblGrid>
      <w:tr w:rsidR="00F7764E" w:rsidRPr="00980D6F" w14:paraId="0D44DD4E" w14:textId="77777777" w:rsidTr="005C3516">
        <w:tc>
          <w:tcPr>
            <w:tcW w:w="4050" w:type="dxa"/>
            <w:shd w:val="clear" w:color="auto" w:fill="auto"/>
          </w:tcPr>
          <w:p w14:paraId="38A110AE" w14:textId="77777777" w:rsidR="000D0BA8" w:rsidRPr="001A02BA" w:rsidRDefault="000D0BA8" w:rsidP="00036640">
            <w:pPr>
              <w:spacing w:before="120" w:after="120" w:line="240" w:lineRule="auto"/>
              <w:ind w:left="-30"/>
              <w:rPr>
                <w:rFonts w:ascii="Arial" w:hAnsi="Arial" w:cs="Arial"/>
                <w:b/>
                <w:bCs/>
              </w:rPr>
            </w:pPr>
            <w:r w:rsidRPr="001A02BA">
              <w:rPr>
                <w:rFonts w:ascii="Arial" w:hAnsi="Arial" w:cs="Arial"/>
                <w:b/>
                <w:bCs/>
              </w:rPr>
              <w:t>Goals</w:t>
            </w:r>
          </w:p>
        </w:tc>
        <w:tc>
          <w:tcPr>
            <w:tcW w:w="6030" w:type="dxa"/>
            <w:shd w:val="clear" w:color="auto" w:fill="auto"/>
          </w:tcPr>
          <w:p w14:paraId="1609B3D6" w14:textId="77777777" w:rsidR="000D0BA8" w:rsidRPr="001A02BA" w:rsidRDefault="000D0BA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1A02BA">
              <w:rPr>
                <w:rFonts w:ascii="Arial" w:hAnsi="Arial" w:cs="Arial"/>
                <w:b/>
                <w:bCs/>
              </w:rPr>
              <w:t>Comments</w:t>
            </w:r>
          </w:p>
        </w:tc>
      </w:tr>
      <w:tr w:rsidR="00F7764E" w:rsidRPr="005C3516" w14:paraId="3A3066ED" w14:textId="77777777" w:rsidTr="005C3516">
        <w:tc>
          <w:tcPr>
            <w:tcW w:w="4050" w:type="dxa"/>
            <w:shd w:val="clear" w:color="auto" w:fill="auto"/>
          </w:tcPr>
          <w:p w14:paraId="25EAB488" w14:textId="02504C85" w:rsidR="000D0BA8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Move data load / analysis procedures to Snowflake</w:t>
            </w:r>
          </w:p>
        </w:tc>
        <w:tc>
          <w:tcPr>
            <w:tcW w:w="6030" w:type="dxa"/>
            <w:shd w:val="clear" w:color="auto" w:fill="auto"/>
          </w:tcPr>
          <w:p w14:paraId="381C8BEA" w14:textId="0B3B5409" w:rsidR="000D0BA8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Ongoing and making good process.</w:t>
            </w:r>
          </w:p>
        </w:tc>
      </w:tr>
      <w:tr w:rsidR="00F7764E" w:rsidRPr="005C3516" w14:paraId="350B9D15" w14:textId="77777777" w:rsidTr="005C3516">
        <w:tc>
          <w:tcPr>
            <w:tcW w:w="4050" w:type="dxa"/>
            <w:shd w:val="clear" w:color="auto" w:fill="auto"/>
          </w:tcPr>
          <w:p w14:paraId="6DE9608C" w14:textId="2E0C5358" w:rsidR="000D0BA8" w:rsidRPr="005C3516" w:rsidRDefault="00F16CC7" w:rsidP="00C10247">
            <w:pPr>
              <w:spacing w:before="120" w:after="12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 Snowflake self-study courses / learn Snowflake better.</w:t>
            </w:r>
          </w:p>
        </w:tc>
        <w:tc>
          <w:tcPr>
            <w:tcW w:w="6030" w:type="dxa"/>
            <w:shd w:val="clear" w:color="auto" w:fill="auto"/>
          </w:tcPr>
          <w:p w14:paraId="2D29BB85" w14:textId="3199793B" w:rsidR="000D0BA8" w:rsidRPr="005C3516" w:rsidRDefault="00665035" w:rsidP="00C1024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several courses and improved skills through use.</w:t>
            </w:r>
          </w:p>
        </w:tc>
      </w:tr>
      <w:tr w:rsidR="00F7764E" w:rsidRPr="005C3516" w14:paraId="60BA08D1" w14:textId="77777777" w:rsidTr="005C3516">
        <w:tc>
          <w:tcPr>
            <w:tcW w:w="4050" w:type="dxa"/>
            <w:shd w:val="clear" w:color="auto" w:fill="auto"/>
          </w:tcPr>
          <w:p w14:paraId="1995F836" w14:textId="3A13020D" w:rsidR="000D0BA8" w:rsidRPr="005C3516" w:rsidRDefault="00665035" w:rsidP="00C10247">
            <w:pPr>
              <w:spacing w:before="120" w:after="12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kern w:val="0"/>
                <w:sz w:val="22"/>
                <w:szCs w:val="22"/>
              </w:rPr>
              <w:t>Update / solidify branch / desert methodology.</w:t>
            </w:r>
          </w:p>
        </w:tc>
        <w:tc>
          <w:tcPr>
            <w:tcW w:w="6030" w:type="dxa"/>
            <w:shd w:val="clear" w:color="auto" w:fill="auto"/>
          </w:tcPr>
          <w:p w14:paraId="295FF155" w14:textId="33E59CE7" w:rsidR="000D0BA8" w:rsidRPr="005C3516" w:rsidRDefault="00665035" w:rsidP="00C1024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Done.</w:t>
            </w:r>
          </w:p>
        </w:tc>
      </w:tr>
      <w:tr w:rsidR="00F7764E" w:rsidRPr="005C3516" w14:paraId="6F848DC3" w14:textId="77777777" w:rsidTr="005C3516">
        <w:tc>
          <w:tcPr>
            <w:tcW w:w="4050" w:type="dxa"/>
            <w:shd w:val="clear" w:color="auto" w:fill="auto"/>
          </w:tcPr>
          <w:p w14:paraId="441C7A72" w14:textId="32A34C5E" w:rsidR="000D0BA8" w:rsidRPr="005C3516" w:rsidRDefault="00665035" w:rsidP="00C10247">
            <w:pPr>
              <w:spacing w:before="120" w:after="12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Update whitepapers.</w:t>
            </w:r>
          </w:p>
        </w:tc>
        <w:tc>
          <w:tcPr>
            <w:tcW w:w="6030" w:type="dxa"/>
            <w:shd w:val="clear" w:color="auto" w:fill="auto"/>
          </w:tcPr>
          <w:p w14:paraId="139252F0" w14:textId="28373970" w:rsidR="000D0BA8" w:rsidRPr="005C3516" w:rsidRDefault="00665035" w:rsidP="00C1024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Women in Leadership and public deposit whitepapers.</w:t>
            </w:r>
          </w:p>
        </w:tc>
      </w:tr>
    </w:tbl>
    <w:p w14:paraId="60EA22D9" w14:textId="77777777" w:rsidR="000D0BA8" w:rsidRPr="005C3516" w:rsidRDefault="000D0BA8" w:rsidP="00227126">
      <w:pPr>
        <w:spacing w:after="0" w:line="240" w:lineRule="auto"/>
        <w:rPr>
          <w:rFonts w:ascii="Arial" w:hAnsi="Arial" w:cs="Arial"/>
          <w:color w:val="342649"/>
          <w:sz w:val="28"/>
          <w:szCs w:val="28"/>
        </w:rPr>
      </w:pPr>
    </w:p>
    <w:p w14:paraId="5D2C9C05" w14:textId="13215179" w:rsidR="00830FE0" w:rsidRPr="00980D6F" w:rsidRDefault="00BA6DED" w:rsidP="00036640">
      <w:pPr>
        <w:spacing w:after="0" w:line="240" w:lineRule="auto"/>
        <w:ind w:left="360"/>
        <w:rPr>
          <w:rFonts w:ascii="Arial" w:hAnsi="Arial" w:cs="Arial"/>
          <w:b/>
          <w:bCs/>
          <w:color w:val="342649"/>
          <w:sz w:val="28"/>
          <w:szCs w:val="28"/>
        </w:rPr>
      </w:pPr>
      <w:r>
        <w:rPr>
          <w:rFonts w:ascii="Arial" w:hAnsi="Arial" w:cs="Arial"/>
          <w:b/>
          <w:bCs/>
          <w:color w:val="342649"/>
          <w:sz w:val="28"/>
          <w:szCs w:val="28"/>
        </w:rPr>
        <w:t>Additional Performance Comments</w:t>
      </w:r>
    </w:p>
    <w:p w14:paraId="136A52FF" w14:textId="77777777" w:rsidR="00484A74" w:rsidRPr="00711997" w:rsidRDefault="00484A74" w:rsidP="00227126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227126" w:rsidRPr="00980D6F" w14:paraId="0014AB3E" w14:textId="77777777" w:rsidTr="005C3516">
        <w:tc>
          <w:tcPr>
            <w:tcW w:w="10080" w:type="dxa"/>
            <w:shd w:val="clear" w:color="auto" w:fill="auto"/>
          </w:tcPr>
          <w:p w14:paraId="0F0727EA" w14:textId="0B07C207" w:rsidR="00F7764E" w:rsidRDefault="00665035" w:rsidP="00C10247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Paul was one again a strong performer all year, particular with the change brought on by the merger.</w:t>
            </w:r>
          </w:p>
          <w:p w14:paraId="1CABD82D" w14:textId="77777777" w:rsidR="00392E97" w:rsidRPr="00980D6F" w:rsidRDefault="00392E97" w:rsidP="00C10247">
            <w:pPr>
              <w:spacing w:before="120" w:after="120" w:line="240" w:lineRule="auto"/>
              <w:rPr>
                <w:rFonts w:ascii="Arial" w:hAnsi="Arial" w:cs="Arial"/>
              </w:rPr>
            </w:pPr>
          </w:p>
          <w:p w14:paraId="20F6647C" w14:textId="77777777" w:rsidR="00227126" w:rsidRPr="00980D6F" w:rsidRDefault="00227126" w:rsidP="00C10247">
            <w:pPr>
              <w:spacing w:before="120" w:after="120" w:line="240" w:lineRule="auto"/>
              <w:rPr>
                <w:rFonts w:ascii="Arial" w:hAnsi="Arial" w:cs="Arial"/>
              </w:rPr>
            </w:pPr>
          </w:p>
          <w:p w14:paraId="2779A0A5" w14:textId="77777777" w:rsidR="00227126" w:rsidRPr="00980D6F" w:rsidRDefault="00227126" w:rsidP="00980D6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33FA2013" w14:textId="77777777" w:rsidR="00484A74" w:rsidRPr="00711997" w:rsidRDefault="00484A74" w:rsidP="00227126">
      <w:pPr>
        <w:spacing w:after="0" w:line="240" w:lineRule="auto"/>
        <w:rPr>
          <w:rFonts w:ascii="Arial" w:hAnsi="Arial" w:cs="Arial"/>
        </w:rPr>
      </w:pPr>
    </w:p>
    <w:p w14:paraId="17B05398" w14:textId="1DA7D036" w:rsidR="00227126" w:rsidRDefault="00227126">
      <w:pPr>
        <w:spacing w:after="0" w:line="240" w:lineRule="auto"/>
        <w:rPr>
          <w:rFonts w:ascii="Arial" w:hAnsi="Arial" w:cs="Arial"/>
        </w:rPr>
      </w:pPr>
    </w:p>
    <w:sectPr w:rsidR="00227126" w:rsidSect="00DC48B1">
      <w:pgSz w:w="12240" w:h="15840"/>
      <w:pgMar w:top="720" w:right="1008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OcjeJfm" int2:invalidationBookmarkName="" int2:hashCode="VRyAVr/dM977IK" int2:id="4ZHDNc20">
      <int2:state int2:value="Rejected" int2:type="AugLoop_Text_Critique"/>
    </int2:bookmark>
    <int2:bookmark int2:bookmarkName="_Int_SWe7kJhv" int2:invalidationBookmarkName="" int2:hashCode="VRyAVr/dM977IK" int2:id="dYHNm8c8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51AD"/>
    <w:multiLevelType w:val="multilevel"/>
    <w:tmpl w:val="668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422E5"/>
    <w:multiLevelType w:val="hybridMultilevel"/>
    <w:tmpl w:val="BDA4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845E5"/>
    <w:multiLevelType w:val="hybridMultilevel"/>
    <w:tmpl w:val="47DA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305CC"/>
    <w:multiLevelType w:val="hybridMultilevel"/>
    <w:tmpl w:val="CC961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583FB0"/>
    <w:multiLevelType w:val="hybridMultilevel"/>
    <w:tmpl w:val="3ED03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64433E"/>
    <w:multiLevelType w:val="hybridMultilevel"/>
    <w:tmpl w:val="E43C6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5F3A04"/>
    <w:multiLevelType w:val="multilevel"/>
    <w:tmpl w:val="FA24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E2C70"/>
    <w:multiLevelType w:val="multilevel"/>
    <w:tmpl w:val="1ABCF8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C50C8"/>
    <w:multiLevelType w:val="multilevel"/>
    <w:tmpl w:val="1ABCF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74224"/>
    <w:multiLevelType w:val="multilevel"/>
    <w:tmpl w:val="3434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F2462"/>
    <w:multiLevelType w:val="multilevel"/>
    <w:tmpl w:val="0E2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87221"/>
    <w:multiLevelType w:val="multilevel"/>
    <w:tmpl w:val="4278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F14096"/>
    <w:multiLevelType w:val="hybridMultilevel"/>
    <w:tmpl w:val="2B90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943E50"/>
    <w:multiLevelType w:val="hybridMultilevel"/>
    <w:tmpl w:val="7E7E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5F5FFE"/>
    <w:multiLevelType w:val="multilevel"/>
    <w:tmpl w:val="CDA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21D28"/>
    <w:multiLevelType w:val="hybridMultilevel"/>
    <w:tmpl w:val="5894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A4030"/>
    <w:multiLevelType w:val="multilevel"/>
    <w:tmpl w:val="5D72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E47EC"/>
    <w:multiLevelType w:val="hybridMultilevel"/>
    <w:tmpl w:val="C2EC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23A92"/>
    <w:multiLevelType w:val="multilevel"/>
    <w:tmpl w:val="8618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93FC6"/>
    <w:multiLevelType w:val="hybridMultilevel"/>
    <w:tmpl w:val="4DF05518"/>
    <w:lvl w:ilvl="0" w:tplc="AE1879F0">
      <w:start w:val="2024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58753D"/>
    <w:multiLevelType w:val="multilevel"/>
    <w:tmpl w:val="CFB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3153E"/>
    <w:multiLevelType w:val="hybridMultilevel"/>
    <w:tmpl w:val="C66E0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53103D"/>
    <w:multiLevelType w:val="multilevel"/>
    <w:tmpl w:val="554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F92313"/>
    <w:multiLevelType w:val="multilevel"/>
    <w:tmpl w:val="AB3E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87951"/>
    <w:multiLevelType w:val="multilevel"/>
    <w:tmpl w:val="D87A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C1DEB"/>
    <w:multiLevelType w:val="multilevel"/>
    <w:tmpl w:val="0408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F36CEC"/>
    <w:multiLevelType w:val="hybridMultilevel"/>
    <w:tmpl w:val="C1E61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C97026"/>
    <w:multiLevelType w:val="hybridMultilevel"/>
    <w:tmpl w:val="69066FDC"/>
    <w:lvl w:ilvl="0" w:tplc="86526B64">
      <w:start w:val="2024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8C6054"/>
    <w:multiLevelType w:val="multilevel"/>
    <w:tmpl w:val="7B50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2A126D"/>
    <w:multiLevelType w:val="multilevel"/>
    <w:tmpl w:val="2D2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A845B3"/>
    <w:multiLevelType w:val="hybridMultilevel"/>
    <w:tmpl w:val="4692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33D32"/>
    <w:multiLevelType w:val="multilevel"/>
    <w:tmpl w:val="1ABCF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EB10C2"/>
    <w:multiLevelType w:val="multilevel"/>
    <w:tmpl w:val="4744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E63B98"/>
    <w:multiLevelType w:val="multilevel"/>
    <w:tmpl w:val="D10E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2F3508"/>
    <w:multiLevelType w:val="hybridMultilevel"/>
    <w:tmpl w:val="64A6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F26CE"/>
    <w:multiLevelType w:val="hybridMultilevel"/>
    <w:tmpl w:val="AB2C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A48A5"/>
    <w:multiLevelType w:val="hybridMultilevel"/>
    <w:tmpl w:val="AF16913E"/>
    <w:lvl w:ilvl="0" w:tplc="5FBAD35A">
      <w:start w:val="202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C77B8E"/>
    <w:multiLevelType w:val="hybridMultilevel"/>
    <w:tmpl w:val="9E36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2221D"/>
    <w:multiLevelType w:val="multilevel"/>
    <w:tmpl w:val="C12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410049"/>
    <w:multiLevelType w:val="hybridMultilevel"/>
    <w:tmpl w:val="51B63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666126">
    <w:abstractNumId w:val="30"/>
  </w:num>
  <w:num w:numId="2" w16cid:durableId="2077631213">
    <w:abstractNumId w:val="12"/>
  </w:num>
  <w:num w:numId="3" w16cid:durableId="518398079">
    <w:abstractNumId w:val="35"/>
  </w:num>
  <w:num w:numId="4" w16cid:durableId="1641612037">
    <w:abstractNumId w:val="4"/>
  </w:num>
  <w:num w:numId="5" w16cid:durableId="2109693776">
    <w:abstractNumId w:val="34"/>
  </w:num>
  <w:num w:numId="6" w16cid:durableId="1527788078">
    <w:abstractNumId w:val="13"/>
  </w:num>
  <w:num w:numId="7" w16cid:durableId="1054279183">
    <w:abstractNumId w:val="15"/>
  </w:num>
  <w:num w:numId="8" w16cid:durableId="542862200">
    <w:abstractNumId w:val="37"/>
  </w:num>
  <w:num w:numId="9" w16cid:durableId="861283404">
    <w:abstractNumId w:val="39"/>
  </w:num>
  <w:num w:numId="10" w16cid:durableId="682589961">
    <w:abstractNumId w:val="21"/>
  </w:num>
  <w:num w:numId="11" w16cid:durableId="1052847025">
    <w:abstractNumId w:val="3"/>
  </w:num>
  <w:num w:numId="12" w16cid:durableId="1846506274">
    <w:abstractNumId w:val="5"/>
  </w:num>
  <w:num w:numId="13" w16cid:durableId="1069881701">
    <w:abstractNumId w:val="2"/>
  </w:num>
  <w:num w:numId="14" w16cid:durableId="1811903957">
    <w:abstractNumId w:val="1"/>
  </w:num>
  <w:num w:numId="15" w16cid:durableId="451630343">
    <w:abstractNumId w:val="36"/>
  </w:num>
  <w:num w:numId="16" w16cid:durableId="1764954658">
    <w:abstractNumId w:val="19"/>
  </w:num>
  <w:num w:numId="17" w16cid:durableId="805778550">
    <w:abstractNumId w:val="27"/>
  </w:num>
  <w:num w:numId="18" w16cid:durableId="1283072329">
    <w:abstractNumId w:val="24"/>
  </w:num>
  <w:num w:numId="19" w16cid:durableId="1116025063">
    <w:abstractNumId w:val="9"/>
  </w:num>
  <w:num w:numId="20" w16cid:durableId="601500012">
    <w:abstractNumId w:val="23"/>
  </w:num>
  <w:num w:numId="21" w16cid:durableId="77599919">
    <w:abstractNumId w:val="25"/>
  </w:num>
  <w:num w:numId="22" w16cid:durableId="1098915873">
    <w:abstractNumId w:val="26"/>
  </w:num>
  <w:num w:numId="23" w16cid:durableId="881870344">
    <w:abstractNumId w:val="18"/>
  </w:num>
  <w:num w:numId="24" w16cid:durableId="845248168">
    <w:abstractNumId w:val="28"/>
  </w:num>
  <w:num w:numId="25" w16cid:durableId="148908648">
    <w:abstractNumId w:val="32"/>
  </w:num>
  <w:num w:numId="26" w16cid:durableId="1164663641">
    <w:abstractNumId w:val="11"/>
  </w:num>
  <w:num w:numId="27" w16cid:durableId="2046446196">
    <w:abstractNumId w:val="14"/>
  </w:num>
  <w:num w:numId="28" w16cid:durableId="705763680">
    <w:abstractNumId w:val="10"/>
  </w:num>
  <w:num w:numId="29" w16cid:durableId="212542016">
    <w:abstractNumId w:val="20"/>
  </w:num>
  <w:num w:numId="30" w16cid:durableId="1345594893">
    <w:abstractNumId w:val="22"/>
  </w:num>
  <w:num w:numId="31" w16cid:durableId="401372621">
    <w:abstractNumId w:val="0"/>
  </w:num>
  <w:num w:numId="32" w16cid:durableId="1287858585">
    <w:abstractNumId w:val="6"/>
  </w:num>
  <w:num w:numId="33" w16cid:durableId="16276741">
    <w:abstractNumId w:val="38"/>
  </w:num>
  <w:num w:numId="34" w16cid:durableId="295335259">
    <w:abstractNumId w:val="29"/>
  </w:num>
  <w:num w:numId="35" w16cid:durableId="1271820759">
    <w:abstractNumId w:val="33"/>
  </w:num>
  <w:num w:numId="36" w16cid:durableId="1563515086">
    <w:abstractNumId w:val="16"/>
  </w:num>
  <w:num w:numId="37" w16cid:durableId="1585531833">
    <w:abstractNumId w:val="7"/>
  </w:num>
  <w:num w:numId="38" w16cid:durableId="1479955038">
    <w:abstractNumId w:val="17"/>
  </w:num>
  <w:num w:numId="39" w16cid:durableId="1857499868">
    <w:abstractNumId w:val="31"/>
  </w:num>
  <w:num w:numId="40" w16cid:durableId="2327448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6A"/>
    <w:rsid w:val="00000956"/>
    <w:rsid w:val="00002EA3"/>
    <w:rsid w:val="00007DAA"/>
    <w:rsid w:val="00010586"/>
    <w:rsid w:val="00036640"/>
    <w:rsid w:val="00047403"/>
    <w:rsid w:val="00053B04"/>
    <w:rsid w:val="0006079F"/>
    <w:rsid w:val="000666B4"/>
    <w:rsid w:val="0009256C"/>
    <w:rsid w:val="00094B83"/>
    <w:rsid w:val="000A334A"/>
    <w:rsid w:val="000A4C11"/>
    <w:rsid w:val="000B1F6A"/>
    <w:rsid w:val="000B3C42"/>
    <w:rsid w:val="000B4DC9"/>
    <w:rsid w:val="000B7CA1"/>
    <w:rsid w:val="000C3034"/>
    <w:rsid w:val="000C3D12"/>
    <w:rsid w:val="000D0BA8"/>
    <w:rsid w:val="000D5F3E"/>
    <w:rsid w:val="000E3B42"/>
    <w:rsid w:val="000F0B58"/>
    <w:rsid w:val="0010318B"/>
    <w:rsid w:val="0010651C"/>
    <w:rsid w:val="001217B1"/>
    <w:rsid w:val="00122E60"/>
    <w:rsid w:val="00124ED0"/>
    <w:rsid w:val="0014445F"/>
    <w:rsid w:val="00145F7D"/>
    <w:rsid w:val="00152EDD"/>
    <w:rsid w:val="00154B3E"/>
    <w:rsid w:val="00154F03"/>
    <w:rsid w:val="00161CD0"/>
    <w:rsid w:val="00167B57"/>
    <w:rsid w:val="00185A23"/>
    <w:rsid w:val="00197EB3"/>
    <w:rsid w:val="001A02BA"/>
    <w:rsid w:val="001A2E23"/>
    <w:rsid w:val="001D50FA"/>
    <w:rsid w:val="001E4493"/>
    <w:rsid w:val="001E565C"/>
    <w:rsid w:val="001E5FD5"/>
    <w:rsid w:val="001F4A78"/>
    <w:rsid w:val="00210211"/>
    <w:rsid w:val="00216790"/>
    <w:rsid w:val="0021688D"/>
    <w:rsid w:val="0022044F"/>
    <w:rsid w:val="00227126"/>
    <w:rsid w:val="00240335"/>
    <w:rsid w:val="002421D0"/>
    <w:rsid w:val="00243A12"/>
    <w:rsid w:val="0024410A"/>
    <w:rsid w:val="00246275"/>
    <w:rsid w:val="00260671"/>
    <w:rsid w:val="00264B3E"/>
    <w:rsid w:val="00265F09"/>
    <w:rsid w:val="00284B63"/>
    <w:rsid w:val="0028775A"/>
    <w:rsid w:val="00291E8B"/>
    <w:rsid w:val="002A0772"/>
    <w:rsid w:val="002A5639"/>
    <w:rsid w:val="002A5F72"/>
    <w:rsid w:val="002B6077"/>
    <w:rsid w:val="002C3AB2"/>
    <w:rsid w:val="002C3E25"/>
    <w:rsid w:val="002C72DB"/>
    <w:rsid w:val="002C7766"/>
    <w:rsid w:val="002D22FE"/>
    <w:rsid w:val="002D3365"/>
    <w:rsid w:val="002F328E"/>
    <w:rsid w:val="002F3678"/>
    <w:rsid w:val="00305017"/>
    <w:rsid w:val="00307C07"/>
    <w:rsid w:val="00315652"/>
    <w:rsid w:val="00333B45"/>
    <w:rsid w:val="00337149"/>
    <w:rsid w:val="00347D8E"/>
    <w:rsid w:val="003550E1"/>
    <w:rsid w:val="003677CF"/>
    <w:rsid w:val="003718FC"/>
    <w:rsid w:val="0037229A"/>
    <w:rsid w:val="00387792"/>
    <w:rsid w:val="00392597"/>
    <w:rsid w:val="00392E97"/>
    <w:rsid w:val="003A2E88"/>
    <w:rsid w:val="003B04B3"/>
    <w:rsid w:val="003B17D0"/>
    <w:rsid w:val="003B2929"/>
    <w:rsid w:val="003C49F0"/>
    <w:rsid w:val="003C4EF5"/>
    <w:rsid w:val="003D3BEF"/>
    <w:rsid w:val="003D5457"/>
    <w:rsid w:val="003E1AE7"/>
    <w:rsid w:val="003F2661"/>
    <w:rsid w:val="00400020"/>
    <w:rsid w:val="00410EFE"/>
    <w:rsid w:val="00413902"/>
    <w:rsid w:val="00424D03"/>
    <w:rsid w:val="0042668A"/>
    <w:rsid w:val="00426E47"/>
    <w:rsid w:val="00432B9C"/>
    <w:rsid w:val="00433D73"/>
    <w:rsid w:val="0043602D"/>
    <w:rsid w:val="004447CE"/>
    <w:rsid w:val="004638A9"/>
    <w:rsid w:val="00464576"/>
    <w:rsid w:val="004758FC"/>
    <w:rsid w:val="00484A74"/>
    <w:rsid w:val="004940EF"/>
    <w:rsid w:val="0049550B"/>
    <w:rsid w:val="004A4D5A"/>
    <w:rsid w:val="004B0DC0"/>
    <w:rsid w:val="004B479E"/>
    <w:rsid w:val="004B4AB7"/>
    <w:rsid w:val="004C1F72"/>
    <w:rsid w:val="004E00E8"/>
    <w:rsid w:val="004E074A"/>
    <w:rsid w:val="004F24D0"/>
    <w:rsid w:val="004F55A8"/>
    <w:rsid w:val="00506282"/>
    <w:rsid w:val="005244ED"/>
    <w:rsid w:val="00533ED3"/>
    <w:rsid w:val="00534767"/>
    <w:rsid w:val="00557237"/>
    <w:rsid w:val="00562B28"/>
    <w:rsid w:val="005634F1"/>
    <w:rsid w:val="00566534"/>
    <w:rsid w:val="00566E62"/>
    <w:rsid w:val="005704B8"/>
    <w:rsid w:val="00573744"/>
    <w:rsid w:val="005747DB"/>
    <w:rsid w:val="00574A26"/>
    <w:rsid w:val="005761D2"/>
    <w:rsid w:val="00592E52"/>
    <w:rsid w:val="00594427"/>
    <w:rsid w:val="00594FC2"/>
    <w:rsid w:val="00596FB4"/>
    <w:rsid w:val="005A0B0E"/>
    <w:rsid w:val="005A48E8"/>
    <w:rsid w:val="005B1189"/>
    <w:rsid w:val="005B5EEE"/>
    <w:rsid w:val="005B74A3"/>
    <w:rsid w:val="005B79A9"/>
    <w:rsid w:val="005C28DA"/>
    <w:rsid w:val="005C3516"/>
    <w:rsid w:val="005C57B9"/>
    <w:rsid w:val="005D4609"/>
    <w:rsid w:val="005F696A"/>
    <w:rsid w:val="00600D8E"/>
    <w:rsid w:val="006117F5"/>
    <w:rsid w:val="00613B3D"/>
    <w:rsid w:val="0061541A"/>
    <w:rsid w:val="00615CBE"/>
    <w:rsid w:val="00623DE4"/>
    <w:rsid w:val="00626059"/>
    <w:rsid w:val="00653CE2"/>
    <w:rsid w:val="00665035"/>
    <w:rsid w:val="0067100F"/>
    <w:rsid w:val="00675D58"/>
    <w:rsid w:val="00684261"/>
    <w:rsid w:val="006A1B0A"/>
    <w:rsid w:val="006A2332"/>
    <w:rsid w:val="006A4C39"/>
    <w:rsid w:val="006B3E44"/>
    <w:rsid w:val="006B3ED3"/>
    <w:rsid w:val="006C2A33"/>
    <w:rsid w:val="006E5488"/>
    <w:rsid w:val="006F471C"/>
    <w:rsid w:val="006F6C67"/>
    <w:rsid w:val="0070218C"/>
    <w:rsid w:val="00703C2D"/>
    <w:rsid w:val="007070CC"/>
    <w:rsid w:val="00711997"/>
    <w:rsid w:val="0071669F"/>
    <w:rsid w:val="00716D48"/>
    <w:rsid w:val="00720586"/>
    <w:rsid w:val="00733283"/>
    <w:rsid w:val="00733654"/>
    <w:rsid w:val="00735334"/>
    <w:rsid w:val="007405A0"/>
    <w:rsid w:val="007468F2"/>
    <w:rsid w:val="00755151"/>
    <w:rsid w:val="00772433"/>
    <w:rsid w:val="00772D02"/>
    <w:rsid w:val="00781DFF"/>
    <w:rsid w:val="00782742"/>
    <w:rsid w:val="00787709"/>
    <w:rsid w:val="00793F2C"/>
    <w:rsid w:val="00795C50"/>
    <w:rsid w:val="007A6420"/>
    <w:rsid w:val="007B001A"/>
    <w:rsid w:val="007B2840"/>
    <w:rsid w:val="007C08AB"/>
    <w:rsid w:val="007D3FC5"/>
    <w:rsid w:val="007E679D"/>
    <w:rsid w:val="007F27F6"/>
    <w:rsid w:val="00813DE1"/>
    <w:rsid w:val="00820CE4"/>
    <w:rsid w:val="00830FE0"/>
    <w:rsid w:val="00831A96"/>
    <w:rsid w:val="00835B3C"/>
    <w:rsid w:val="00841D2A"/>
    <w:rsid w:val="00862F9F"/>
    <w:rsid w:val="00875FC5"/>
    <w:rsid w:val="00880DDB"/>
    <w:rsid w:val="0088181C"/>
    <w:rsid w:val="00882CF2"/>
    <w:rsid w:val="00883D1A"/>
    <w:rsid w:val="008928C1"/>
    <w:rsid w:val="008961A0"/>
    <w:rsid w:val="008A341B"/>
    <w:rsid w:val="008B21BD"/>
    <w:rsid w:val="008B6AF3"/>
    <w:rsid w:val="008C5BFF"/>
    <w:rsid w:val="008C7892"/>
    <w:rsid w:val="008D0458"/>
    <w:rsid w:val="008D6EDE"/>
    <w:rsid w:val="008E118E"/>
    <w:rsid w:val="008F351B"/>
    <w:rsid w:val="0090553F"/>
    <w:rsid w:val="00906BC2"/>
    <w:rsid w:val="009137E1"/>
    <w:rsid w:val="009301D8"/>
    <w:rsid w:val="0093244B"/>
    <w:rsid w:val="00937D0D"/>
    <w:rsid w:val="009440C9"/>
    <w:rsid w:val="00944457"/>
    <w:rsid w:val="009727EE"/>
    <w:rsid w:val="00980D6F"/>
    <w:rsid w:val="009D635C"/>
    <w:rsid w:val="009E2DDC"/>
    <w:rsid w:val="009E3BFD"/>
    <w:rsid w:val="009F0A1D"/>
    <w:rsid w:val="00A05BDA"/>
    <w:rsid w:val="00A22D6B"/>
    <w:rsid w:val="00A33275"/>
    <w:rsid w:val="00A41ED9"/>
    <w:rsid w:val="00A42680"/>
    <w:rsid w:val="00A4463D"/>
    <w:rsid w:val="00A538C5"/>
    <w:rsid w:val="00A62581"/>
    <w:rsid w:val="00A65586"/>
    <w:rsid w:val="00A81003"/>
    <w:rsid w:val="00AA204D"/>
    <w:rsid w:val="00AA378E"/>
    <w:rsid w:val="00AC26A2"/>
    <w:rsid w:val="00AD16A5"/>
    <w:rsid w:val="00AD54DB"/>
    <w:rsid w:val="00AD5AA1"/>
    <w:rsid w:val="00AF187F"/>
    <w:rsid w:val="00AF350A"/>
    <w:rsid w:val="00AF6FD0"/>
    <w:rsid w:val="00AF7E7E"/>
    <w:rsid w:val="00B00B87"/>
    <w:rsid w:val="00B11619"/>
    <w:rsid w:val="00B232FB"/>
    <w:rsid w:val="00B23FD8"/>
    <w:rsid w:val="00B35D76"/>
    <w:rsid w:val="00B41263"/>
    <w:rsid w:val="00B67E06"/>
    <w:rsid w:val="00B8019C"/>
    <w:rsid w:val="00B842E2"/>
    <w:rsid w:val="00B86736"/>
    <w:rsid w:val="00BA27AA"/>
    <w:rsid w:val="00BA6DED"/>
    <w:rsid w:val="00BB2625"/>
    <w:rsid w:val="00BB65EC"/>
    <w:rsid w:val="00BD08D3"/>
    <w:rsid w:val="00BD44B3"/>
    <w:rsid w:val="00BD4512"/>
    <w:rsid w:val="00BD4E14"/>
    <w:rsid w:val="00BE065D"/>
    <w:rsid w:val="00BE12CA"/>
    <w:rsid w:val="00BE235B"/>
    <w:rsid w:val="00BE5840"/>
    <w:rsid w:val="00BE664F"/>
    <w:rsid w:val="00BF4E61"/>
    <w:rsid w:val="00C00408"/>
    <w:rsid w:val="00C0116F"/>
    <w:rsid w:val="00C03163"/>
    <w:rsid w:val="00C10247"/>
    <w:rsid w:val="00C65C9A"/>
    <w:rsid w:val="00C727D2"/>
    <w:rsid w:val="00C73E18"/>
    <w:rsid w:val="00C73E9E"/>
    <w:rsid w:val="00C77157"/>
    <w:rsid w:val="00C83F4B"/>
    <w:rsid w:val="00C847B5"/>
    <w:rsid w:val="00CA1F4B"/>
    <w:rsid w:val="00CA500E"/>
    <w:rsid w:val="00CB37AD"/>
    <w:rsid w:val="00CB6757"/>
    <w:rsid w:val="00CB682A"/>
    <w:rsid w:val="00CC0AE4"/>
    <w:rsid w:val="00CD00BE"/>
    <w:rsid w:val="00CF15ED"/>
    <w:rsid w:val="00CF2C00"/>
    <w:rsid w:val="00D0450D"/>
    <w:rsid w:val="00D105E1"/>
    <w:rsid w:val="00D314F4"/>
    <w:rsid w:val="00D42B52"/>
    <w:rsid w:val="00D42FB2"/>
    <w:rsid w:val="00D71E3F"/>
    <w:rsid w:val="00D74502"/>
    <w:rsid w:val="00D75DC6"/>
    <w:rsid w:val="00D80D3A"/>
    <w:rsid w:val="00D82AC8"/>
    <w:rsid w:val="00D834D3"/>
    <w:rsid w:val="00D901D6"/>
    <w:rsid w:val="00D90ADE"/>
    <w:rsid w:val="00D92F07"/>
    <w:rsid w:val="00DA514F"/>
    <w:rsid w:val="00DA6BB6"/>
    <w:rsid w:val="00DB255D"/>
    <w:rsid w:val="00DB2858"/>
    <w:rsid w:val="00DB6A1F"/>
    <w:rsid w:val="00DC3196"/>
    <w:rsid w:val="00DC48B1"/>
    <w:rsid w:val="00DC5131"/>
    <w:rsid w:val="00DC550C"/>
    <w:rsid w:val="00DD3249"/>
    <w:rsid w:val="00DD38F3"/>
    <w:rsid w:val="00DD4B21"/>
    <w:rsid w:val="00DD5482"/>
    <w:rsid w:val="00DE7EEF"/>
    <w:rsid w:val="00E119D0"/>
    <w:rsid w:val="00E20032"/>
    <w:rsid w:val="00E24B58"/>
    <w:rsid w:val="00E24C7A"/>
    <w:rsid w:val="00E258AC"/>
    <w:rsid w:val="00E36479"/>
    <w:rsid w:val="00E56EF0"/>
    <w:rsid w:val="00E57B3C"/>
    <w:rsid w:val="00E60199"/>
    <w:rsid w:val="00E62BC1"/>
    <w:rsid w:val="00E633F5"/>
    <w:rsid w:val="00E71A16"/>
    <w:rsid w:val="00E928CA"/>
    <w:rsid w:val="00EA0EF4"/>
    <w:rsid w:val="00EB0233"/>
    <w:rsid w:val="00EC1160"/>
    <w:rsid w:val="00ED23D4"/>
    <w:rsid w:val="00ED578D"/>
    <w:rsid w:val="00ED5D7C"/>
    <w:rsid w:val="00EE1FAC"/>
    <w:rsid w:val="00EF0818"/>
    <w:rsid w:val="00F16CC7"/>
    <w:rsid w:val="00F23417"/>
    <w:rsid w:val="00F23B41"/>
    <w:rsid w:val="00F25E2D"/>
    <w:rsid w:val="00F47112"/>
    <w:rsid w:val="00F51908"/>
    <w:rsid w:val="00F530CB"/>
    <w:rsid w:val="00F55240"/>
    <w:rsid w:val="00F6796F"/>
    <w:rsid w:val="00F7764E"/>
    <w:rsid w:val="00F809E3"/>
    <w:rsid w:val="00F90195"/>
    <w:rsid w:val="00F911BD"/>
    <w:rsid w:val="00FA0363"/>
    <w:rsid w:val="00FB0E80"/>
    <w:rsid w:val="00FB4353"/>
    <w:rsid w:val="00FC6460"/>
    <w:rsid w:val="00FC7CE8"/>
    <w:rsid w:val="00FD3B7A"/>
    <w:rsid w:val="00FD71CD"/>
    <w:rsid w:val="00FD73F9"/>
    <w:rsid w:val="00FE25F6"/>
    <w:rsid w:val="00FE51D4"/>
    <w:rsid w:val="00FF0EB3"/>
    <w:rsid w:val="00FF4D29"/>
    <w:rsid w:val="010F9FBF"/>
    <w:rsid w:val="045CD38A"/>
    <w:rsid w:val="07D40D49"/>
    <w:rsid w:val="0CE862A0"/>
    <w:rsid w:val="0EE71428"/>
    <w:rsid w:val="1110DE46"/>
    <w:rsid w:val="11944ABD"/>
    <w:rsid w:val="149765F5"/>
    <w:rsid w:val="14CA96C2"/>
    <w:rsid w:val="16860A05"/>
    <w:rsid w:val="17648602"/>
    <w:rsid w:val="183B063F"/>
    <w:rsid w:val="216AD46D"/>
    <w:rsid w:val="249AED4B"/>
    <w:rsid w:val="258EE107"/>
    <w:rsid w:val="26BEB251"/>
    <w:rsid w:val="299169B5"/>
    <w:rsid w:val="2A3CABC3"/>
    <w:rsid w:val="2D60C7D3"/>
    <w:rsid w:val="3832F5BF"/>
    <w:rsid w:val="3A3B6657"/>
    <w:rsid w:val="3CADD87E"/>
    <w:rsid w:val="41DA1AB2"/>
    <w:rsid w:val="42CCDE5A"/>
    <w:rsid w:val="46738DD1"/>
    <w:rsid w:val="4852C6B5"/>
    <w:rsid w:val="49D52E8E"/>
    <w:rsid w:val="4DCD43B8"/>
    <w:rsid w:val="57DBFD87"/>
    <w:rsid w:val="59235019"/>
    <w:rsid w:val="5E643137"/>
    <w:rsid w:val="63C1BB35"/>
    <w:rsid w:val="6718F135"/>
    <w:rsid w:val="6B24FA56"/>
    <w:rsid w:val="707EA59E"/>
    <w:rsid w:val="72AD1ADD"/>
    <w:rsid w:val="73B40053"/>
    <w:rsid w:val="7DCED443"/>
    <w:rsid w:val="7DE9CBFF"/>
    <w:rsid w:val="7E545D82"/>
    <w:rsid w:val="7E97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DE2D"/>
  <w15:chartTrackingRefBased/>
  <w15:docId w15:val="{73E2D6CA-E991-4C03-81EB-6CD400D5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E0"/>
    <w:pPr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227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862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2F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62F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F9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62F9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7DAA"/>
    <w:rPr>
      <w:kern w:val="2"/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980D6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EF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8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0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6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2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2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0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36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5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97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28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86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80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22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178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0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8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8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07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74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8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91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89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st\Downloads\ACU_Interim_Performance_Managemen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3117dc-124b-41fa-9c04-70a3a9fe8620" xsi:nil="true"/>
    <lcf76f155ced4ddcb4097134ff3c332f xmlns="61781a49-c73c-44a0-b49d-96aadecdac10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65B36B7195649B37F1B601F496C7E" ma:contentTypeVersion="18" ma:contentTypeDescription="Create a new document." ma:contentTypeScope="" ma:versionID="44c8c653b31aa36c4a004a5b9c268bfc">
  <xsd:schema xmlns:xsd="http://www.w3.org/2001/XMLSchema" xmlns:xs="http://www.w3.org/2001/XMLSchema" xmlns:p="http://schemas.microsoft.com/office/2006/metadata/properties" xmlns:ns2="61781a49-c73c-44a0-b49d-96aadecdac10" xmlns:ns3="dc3117dc-124b-41fa-9c04-70a3a9fe8620" targetNamespace="http://schemas.microsoft.com/office/2006/metadata/properties" ma:root="true" ma:fieldsID="b873c8939f70f5fbdd542d4d96f893e8" ns2:_="" ns3:_="">
    <xsd:import namespace="61781a49-c73c-44a0-b49d-96aadecdac10"/>
    <xsd:import namespace="dc3117dc-124b-41fa-9c04-70a3a9fe8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81a49-c73c-44a0-b49d-96aadecdac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436803c-76e9-45a2-a94b-e01df2be34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17dc-124b-41fa-9c04-70a3a9fe86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a7aff1b-baf5-432e-9076-c7e51f672f57}" ma:internalName="TaxCatchAll" ma:showField="CatchAllData" ma:web="dc3117dc-124b-41fa-9c04-70a3a9fe8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257DC5-060E-40F3-8944-FDCEAB23C8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74D485-FE8E-4AF1-B84F-A6376AE8AB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99B15C-E725-44A8-8DCB-4327361ED59E}">
  <ds:schemaRefs>
    <ds:schemaRef ds:uri="http://schemas.microsoft.com/office/2006/metadata/properties"/>
    <ds:schemaRef ds:uri="http://schemas.microsoft.com/office/infopath/2007/PartnerControls"/>
    <ds:schemaRef ds:uri="dc3117dc-124b-41fa-9c04-70a3a9fe8620"/>
    <ds:schemaRef ds:uri="61781a49-c73c-44a0-b49d-96aadecdac10"/>
  </ds:schemaRefs>
</ds:datastoreItem>
</file>

<file path=customXml/itemProps4.xml><?xml version="1.0" encoding="utf-8"?>
<ds:datastoreItem xmlns:ds="http://schemas.openxmlformats.org/officeDocument/2006/customXml" ds:itemID="{255ECEED-0990-44D2-9D04-BC946CD622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81a49-c73c-44a0-b49d-96aadecdac10"/>
    <ds:schemaRef ds:uri="dc3117dc-124b-41fa-9c04-70a3a9fe8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ACU_Interim_Performance_Management_Template.dot</Template>
  <TotalTime>1135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East</dc:creator>
  <cp:keywords/>
  <dc:description/>
  <cp:lastModifiedBy>Paul Ledin</cp:lastModifiedBy>
  <cp:revision>13</cp:revision>
  <dcterms:created xsi:type="dcterms:W3CDTF">2024-10-31T17:40:00Z</dcterms:created>
  <dcterms:modified xsi:type="dcterms:W3CDTF">2025-01-07T16:50:00Z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0x010100F8D65B36B7195649B37F1B601F496C7E</vt:lpwstr>
  </property>
  <property fmtid="{D5CDD505-2E9C-101B-9397-08002B2CF9AE}" pid="3" name="MediaServiceImageTags">
    <vt:lpwstr/>
  </property>
</Properties>
</file>